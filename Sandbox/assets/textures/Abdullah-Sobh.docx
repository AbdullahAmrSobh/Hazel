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7543B" w14:textId="70719095" w:rsidR="00165BAF" w:rsidRPr="00DE7766" w:rsidRDefault="00FE5EE4" w:rsidP="00BA28BB">
      <w:pPr>
        <w:pStyle w:val="ContactInfo"/>
      </w:pPr>
      <w:r>
        <w:t>Abdullah Amr</w:t>
      </w:r>
    </w:p>
    <w:p w14:paraId="19973FB1" w14:textId="77777777" w:rsidR="00165BAF" w:rsidRDefault="00FE5EE4" w:rsidP="00FE5EE4">
      <w:pPr>
        <w:pStyle w:val="ContactInfo"/>
      </w:pPr>
      <w:r>
        <w:t>01060707488</w:t>
      </w:r>
    </w:p>
    <w:p w14:paraId="5A731E20" w14:textId="33B805A9" w:rsidR="007001D6" w:rsidRDefault="0060506E" w:rsidP="00FE5EE4">
      <w:pPr>
        <w:pStyle w:val="ContactInfo"/>
      </w:pPr>
      <w:hyperlink r:id="rId7" w:history="1">
        <w:r w:rsidRPr="007E656D">
          <w:rPr>
            <w:rStyle w:val="Hyperlink"/>
          </w:rPr>
          <w:t>abdullahamrsobh@gmail.com</w:t>
        </w:r>
      </w:hyperlink>
    </w:p>
    <w:p w14:paraId="18B816CF" w14:textId="35EAC1EB" w:rsidR="0060506E" w:rsidRDefault="0060506E" w:rsidP="0060506E">
      <w:pPr>
        <w:pStyle w:val="ContactInfo"/>
      </w:pPr>
      <w:hyperlink r:id="rId8" w:history="1">
        <w:r w:rsidRPr="007E656D">
          <w:rPr>
            <w:rStyle w:val="Hyperlink"/>
          </w:rPr>
          <w:t>github.com/AbdullahAm</w:t>
        </w:r>
        <w:r w:rsidRPr="007E656D">
          <w:rPr>
            <w:rStyle w:val="Hyperlink"/>
          </w:rPr>
          <w:t>r</w:t>
        </w:r>
        <w:r w:rsidRPr="007E656D">
          <w:rPr>
            <w:rStyle w:val="Hyperlink"/>
          </w:rPr>
          <w:t>Sobh</w:t>
        </w:r>
      </w:hyperlink>
    </w:p>
    <w:p w14:paraId="0D578DA4" w14:textId="77777777" w:rsidR="00165BAF" w:rsidRDefault="00F05790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26BAE9E7F1364E0AAC22F0C9CAC349FB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504AE723" w14:textId="77777777" w:rsidTr="005C0355">
        <w:tc>
          <w:tcPr>
            <w:tcW w:w="8640" w:type="dxa"/>
          </w:tcPr>
          <w:p w14:paraId="458E541D" w14:textId="2E67745F" w:rsidR="00033380" w:rsidRDefault="00FE5EE4" w:rsidP="00FE5EE4">
            <w:r>
              <w:t xml:space="preserve">Computer Science student interested in </w:t>
            </w:r>
            <w:r w:rsidR="00BA28BB">
              <w:t>learning about the</w:t>
            </w:r>
            <w:r w:rsidR="001048C9">
              <w:t xml:space="preserve"> whole stack. from transistors up to web dev/cloud.</w:t>
            </w:r>
          </w:p>
          <w:p w14:paraId="72E18226" w14:textId="1EF45BD8" w:rsidR="001048C9" w:rsidRDefault="00BA28BB" w:rsidP="00FE5EE4">
            <w:r>
              <w:t>b</w:t>
            </w:r>
            <w:r w:rsidR="001048C9">
              <w:t>ut mainly</w:t>
            </w:r>
            <w:r w:rsidR="0060506E">
              <w:t xml:space="preserve"> </w:t>
            </w:r>
            <w:r>
              <w:t>I am</w:t>
            </w:r>
            <w:r w:rsidR="001048C9">
              <w:t xml:space="preserve"> focused on computer graphics programming. and Computer Vision. </w:t>
            </w:r>
          </w:p>
        </w:tc>
      </w:tr>
    </w:tbl>
    <w:p w14:paraId="649202F4" w14:textId="77777777" w:rsidR="00033380" w:rsidRPr="00033380" w:rsidRDefault="00F05790" w:rsidP="00033380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E4C5E0A636CB4CC088104C7A866E375B"/>
          </w:placeholder>
          <w:temporary/>
          <w:showingPlcHdr/>
          <w15:appearance w15:val="hidden"/>
        </w:sdtPr>
        <w:sdtEndPr/>
        <w:sdtContent>
          <w:r w:rsidR="00033380">
            <w:t>Computer skills</w:t>
          </w:r>
        </w:sdtContent>
      </w:sdt>
    </w:p>
    <w:p w14:paraId="5088314B" w14:textId="77777777" w:rsidR="00033380" w:rsidRPr="00116379" w:rsidRDefault="00F05790" w:rsidP="00B9515A">
      <w:pPr>
        <w:pStyle w:val="Heading2"/>
        <w:ind w:left="0"/>
      </w:pPr>
      <w:sdt>
        <w:sdtPr>
          <w:alias w:val="Languages:"/>
          <w:tag w:val="Languages:"/>
          <w:id w:val="1517655715"/>
          <w:placeholder>
            <w:docPart w:val="6602E51859B34BAEB3C34E572495ECDF"/>
          </w:placeholder>
          <w:temporary/>
          <w:showingPlcHdr/>
          <w15:appearance w15:val="hidden"/>
        </w:sdtPr>
        <w:sdtEndPr/>
        <w:sdtContent>
          <w:r w:rsidR="00033380" w:rsidRPr="00116379">
            <w:t>Languages</w:t>
          </w:r>
        </w:sdtContent>
      </w:sdt>
    </w:p>
    <w:p w14:paraId="13D7DE3E" w14:textId="33D5277C" w:rsidR="001048C9" w:rsidRDefault="001048C9" w:rsidP="001048C9">
      <w:pPr>
        <w:pStyle w:val="ListParagraph"/>
      </w:pPr>
      <w:r>
        <w:t>C/C+</w:t>
      </w:r>
      <w:r w:rsidR="007434D6">
        <w:t>+ - including the STL, and eco-system</w:t>
      </w:r>
    </w:p>
    <w:p w14:paraId="57C9E611" w14:textId="76928471" w:rsidR="001048C9" w:rsidRDefault="001048C9" w:rsidP="001048C9">
      <w:pPr>
        <w:pStyle w:val="ListParagraph"/>
      </w:pPr>
      <w:r>
        <w:t>Typescript/JavaScript</w:t>
      </w:r>
    </w:p>
    <w:p w14:paraId="68777036" w14:textId="433C0E19" w:rsidR="00FE5EE4" w:rsidRDefault="001048C9" w:rsidP="001048C9">
      <w:pPr>
        <w:pStyle w:val="ListParagraph"/>
      </w:pPr>
      <w:r>
        <w:t>Python</w:t>
      </w:r>
    </w:p>
    <w:p w14:paraId="4918BFE0" w14:textId="77777777" w:rsidR="00033380" w:rsidRDefault="00EA1376" w:rsidP="00B9515A">
      <w:pPr>
        <w:pStyle w:val="Heading2"/>
        <w:ind w:left="0"/>
      </w:pPr>
      <w:r>
        <w:t>Technologies</w:t>
      </w:r>
    </w:p>
    <w:p w14:paraId="164CEBD7" w14:textId="1A8F48CE" w:rsidR="001048C9" w:rsidRDefault="001048C9" w:rsidP="00D837B4">
      <w:pPr>
        <w:pStyle w:val="ListParagraph"/>
      </w:pPr>
      <w:r>
        <w:t>Vulkan</w:t>
      </w:r>
      <w:r w:rsidR="00D837B4">
        <w:t xml:space="preserve">, DirectX12, </w:t>
      </w:r>
      <w:r>
        <w:t xml:space="preserve">WebGL </w:t>
      </w:r>
    </w:p>
    <w:p w14:paraId="03D5754A" w14:textId="05E8CE06" w:rsidR="001048C9" w:rsidRDefault="001048C9" w:rsidP="00D837B4">
      <w:pPr>
        <w:pStyle w:val="ListParagraph"/>
      </w:pPr>
      <w:r>
        <w:t>NodeJS, ReactJS</w:t>
      </w:r>
    </w:p>
    <w:p w14:paraId="1A5EB155" w14:textId="71FDB33C" w:rsidR="001048C9" w:rsidRDefault="001048C9" w:rsidP="001048C9">
      <w:pPr>
        <w:pStyle w:val="ListParagraph"/>
      </w:pPr>
      <w:r>
        <w:t>Pytorch</w:t>
      </w:r>
    </w:p>
    <w:p w14:paraId="64E99B30" w14:textId="5D45059E" w:rsidR="00EA1376" w:rsidRPr="00EA1376" w:rsidRDefault="00B9515A" w:rsidP="00B9515A">
      <w:pPr>
        <w:rPr>
          <w:b/>
          <w:bCs/>
        </w:rPr>
      </w:pPr>
      <w:r>
        <w:rPr>
          <w:b/>
          <w:bCs/>
        </w:rPr>
        <w:t xml:space="preserve">Interests </w:t>
      </w:r>
    </w:p>
    <w:p w14:paraId="70F368F6" w14:textId="3911F5B4" w:rsidR="00EA1376" w:rsidRDefault="00B9515A" w:rsidP="00FE5EE4">
      <w:pPr>
        <w:pStyle w:val="ListParagraph"/>
      </w:pPr>
      <w:r>
        <w:t>Graphics Programming</w:t>
      </w:r>
    </w:p>
    <w:p w14:paraId="6C6D9E78" w14:textId="010BDA74" w:rsidR="00033380" w:rsidRDefault="00B9515A" w:rsidP="00B9515A">
      <w:pPr>
        <w:pStyle w:val="ListParagraph"/>
      </w:pPr>
      <w:r>
        <w:t>Computer Vision</w:t>
      </w:r>
    </w:p>
    <w:p w14:paraId="3EC8425F" w14:textId="5FB32326" w:rsidR="00B9515A" w:rsidRDefault="00B9515A" w:rsidP="00B9515A">
      <w:pPr>
        <w:pStyle w:val="ListParagraph"/>
      </w:pPr>
      <w:r>
        <w:t xml:space="preserve">Deep learning </w:t>
      </w:r>
    </w:p>
    <w:p w14:paraId="44654BC4" w14:textId="77777777" w:rsidR="00033380" w:rsidRDefault="00FE5EE4" w:rsidP="00FE5EE4">
      <w:pPr>
        <w:pStyle w:val="Heading1"/>
      </w:pPr>
      <w:r>
        <w:t>Project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3055D2DD" w14:textId="77777777" w:rsidTr="005C0355">
        <w:trPr>
          <w:trHeight w:val="216"/>
        </w:trPr>
        <w:tc>
          <w:tcPr>
            <w:tcW w:w="6427" w:type="dxa"/>
          </w:tcPr>
          <w:p w14:paraId="6D334AD7" w14:textId="77777777" w:rsidR="00300698" w:rsidRDefault="00B9515A" w:rsidP="00B9515A">
            <w:pPr>
              <w:pStyle w:val="Heading2"/>
              <w:ind w:left="0"/>
            </w:pPr>
            <w:r>
              <w:t xml:space="preserve">Realtime Renderer’s API abstraction – Renderer Hardware Interface (RHI) </w:t>
            </w:r>
          </w:p>
          <w:p w14:paraId="6A0C0A01" w14:textId="01729BB5" w:rsidR="00B9515A" w:rsidRDefault="00B9515A" w:rsidP="00B9515A">
            <w:r>
              <w:t>The goal RHI is to function as an abstraction layer between user’s applications, and graphics API. My goal with this project is to support (Vulkan, DirectX12, WebGPU)</w:t>
            </w:r>
            <w:r w:rsidR="00D837B4">
              <w:t xml:space="preserve"> – Currently only Vulkan is supported  </w:t>
            </w:r>
          </w:p>
          <w:p w14:paraId="7D1886E0" w14:textId="51628697" w:rsidR="0060506E" w:rsidRPr="00B9515A" w:rsidRDefault="0060506E" w:rsidP="0060506E">
            <w:hyperlink r:id="rId9" w:history="1">
              <w:r w:rsidRPr="0060506E">
                <w:rPr>
                  <w:rStyle w:val="Hyperlink"/>
                </w:rPr>
                <w:t>GitHub Repo</w:t>
              </w:r>
            </w:hyperlink>
          </w:p>
        </w:tc>
        <w:tc>
          <w:tcPr>
            <w:tcW w:w="2213" w:type="dxa"/>
          </w:tcPr>
          <w:p w14:paraId="30FB3610" w14:textId="44062B0D" w:rsidR="00ED0373" w:rsidRPr="00DE7766" w:rsidRDefault="00ED0373" w:rsidP="00ED0373">
            <w:pPr>
              <w:pStyle w:val="Dates"/>
            </w:pPr>
          </w:p>
        </w:tc>
      </w:tr>
    </w:tbl>
    <w:p w14:paraId="5ADDDB11" w14:textId="77777777" w:rsidR="00300698" w:rsidRDefault="00F05790" w:rsidP="00B9515A">
      <w:pPr>
        <w:pStyle w:val="Heading1"/>
      </w:pPr>
      <w:sdt>
        <w:sdtPr>
          <w:alias w:val="Education:"/>
          <w:tag w:val="Education:"/>
          <w:id w:val="1516970808"/>
          <w:placeholder>
            <w:docPart w:val="17229FF5EB8145DC9A004C3245AD3F7F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14CF3A4B" w14:textId="77777777" w:rsidTr="005C0355">
        <w:trPr>
          <w:trHeight w:val="216"/>
        </w:trPr>
        <w:tc>
          <w:tcPr>
            <w:tcW w:w="6485" w:type="dxa"/>
          </w:tcPr>
          <w:p w14:paraId="0C29EEE9" w14:textId="77777777" w:rsidR="00300698" w:rsidRDefault="00FE5EE4" w:rsidP="00FE5EE4">
            <w:pPr>
              <w:pStyle w:val="Heading2"/>
            </w:pPr>
            <w:r>
              <w:t>HICIT at El-shoruck Academy</w:t>
            </w:r>
          </w:p>
          <w:p w14:paraId="3FBF26A1" w14:textId="77777777" w:rsidR="00D3324E" w:rsidRDefault="00FE5EE4" w:rsidP="00FE5EE4">
            <w:pPr>
              <w:pStyle w:val="Location"/>
            </w:pPr>
            <w:r>
              <w:t>Cairo, Shrouq city</w:t>
            </w:r>
          </w:p>
          <w:p w14:paraId="2339BAFE" w14:textId="77777777" w:rsidR="00AA1ACB" w:rsidRPr="00AA1ACB" w:rsidRDefault="00FE5EE4" w:rsidP="00FE5EE4">
            <w:pPr>
              <w:pStyle w:val="ListParagraph"/>
            </w:pPr>
            <w:proofErr w:type="gramStart"/>
            <w:r>
              <w:t>B</w:t>
            </w:r>
            <w:r w:rsidRPr="00FE5EE4">
              <w:t>achelor</w:t>
            </w:r>
            <w:r>
              <w:t xml:space="preserve"> in computer science</w:t>
            </w:r>
            <w:proofErr w:type="gramEnd"/>
          </w:p>
        </w:tc>
        <w:tc>
          <w:tcPr>
            <w:tcW w:w="2155" w:type="dxa"/>
          </w:tcPr>
          <w:p w14:paraId="78C76734" w14:textId="77777777" w:rsidR="00300698" w:rsidRPr="006962EF" w:rsidRDefault="00FE5EE4" w:rsidP="00FE5EE4">
            <w:pPr>
              <w:pStyle w:val="Dates"/>
            </w:pPr>
            <w:r>
              <w:t>2017 – 2021</w:t>
            </w:r>
          </w:p>
        </w:tc>
      </w:tr>
      <w:tr w:rsidR="00FE5EE4" w:rsidRPr="00DE7766" w14:paraId="7D3BFF76" w14:textId="77777777" w:rsidTr="005C0355">
        <w:trPr>
          <w:trHeight w:val="216"/>
        </w:trPr>
        <w:tc>
          <w:tcPr>
            <w:tcW w:w="6485" w:type="dxa"/>
          </w:tcPr>
          <w:p w14:paraId="6CFC0139" w14:textId="77777777" w:rsidR="00FE5EE4" w:rsidRDefault="00FE5EE4" w:rsidP="00FE5EE4">
            <w:pPr>
              <w:pStyle w:val="Heading2"/>
              <w:ind w:left="0"/>
            </w:pPr>
          </w:p>
        </w:tc>
        <w:tc>
          <w:tcPr>
            <w:tcW w:w="2155" w:type="dxa"/>
          </w:tcPr>
          <w:p w14:paraId="1AC7C778" w14:textId="77777777" w:rsidR="00FE5EE4" w:rsidRDefault="00FE5EE4" w:rsidP="00FE5EE4">
            <w:pPr>
              <w:pStyle w:val="Dates"/>
            </w:pPr>
          </w:p>
        </w:tc>
      </w:tr>
    </w:tbl>
    <w:p w14:paraId="01C44CE7" w14:textId="77777777" w:rsidR="00300698" w:rsidRPr="00DE7766" w:rsidRDefault="00300698" w:rsidP="00AA1ACB"/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AF92D" w14:textId="77777777" w:rsidR="00F05790" w:rsidRDefault="00F05790" w:rsidP="00580C51">
      <w:pPr>
        <w:spacing w:before="0" w:after="0" w:line="240" w:lineRule="auto"/>
      </w:pPr>
      <w:r>
        <w:separator/>
      </w:r>
    </w:p>
  </w:endnote>
  <w:endnote w:type="continuationSeparator" w:id="0">
    <w:p w14:paraId="272C94A0" w14:textId="77777777" w:rsidR="00F05790" w:rsidRDefault="00F05790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BA874" w14:textId="77777777" w:rsidR="00F05790" w:rsidRDefault="00F05790" w:rsidP="00580C51">
      <w:pPr>
        <w:spacing w:before="0" w:after="0" w:line="240" w:lineRule="auto"/>
      </w:pPr>
      <w:r>
        <w:separator/>
      </w:r>
    </w:p>
  </w:footnote>
  <w:footnote w:type="continuationSeparator" w:id="0">
    <w:p w14:paraId="0F985827" w14:textId="77777777" w:rsidR="00F05790" w:rsidRDefault="00F05790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90E7429"/>
    <w:multiLevelType w:val="hybridMultilevel"/>
    <w:tmpl w:val="4A309B9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756BBB"/>
    <w:multiLevelType w:val="hybridMultilevel"/>
    <w:tmpl w:val="4BB4A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7CDE2B48"/>
    <w:multiLevelType w:val="hybridMultilevel"/>
    <w:tmpl w:val="3A8EB060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0"/>
  </w:num>
  <w:num w:numId="4">
    <w:abstractNumId w:val="11"/>
  </w:num>
  <w:num w:numId="5">
    <w:abstractNumId w:val="13"/>
  </w:num>
  <w:num w:numId="6">
    <w:abstractNumId w:val="17"/>
  </w:num>
  <w:num w:numId="7">
    <w:abstractNumId w:val="1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376"/>
    <w:rsid w:val="000022EB"/>
    <w:rsid w:val="000214BD"/>
    <w:rsid w:val="00033380"/>
    <w:rsid w:val="00034F0A"/>
    <w:rsid w:val="0006276C"/>
    <w:rsid w:val="000701B2"/>
    <w:rsid w:val="00075E73"/>
    <w:rsid w:val="00081583"/>
    <w:rsid w:val="000B0EE9"/>
    <w:rsid w:val="0010077D"/>
    <w:rsid w:val="001048C9"/>
    <w:rsid w:val="00116379"/>
    <w:rsid w:val="0013567F"/>
    <w:rsid w:val="00165BAF"/>
    <w:rsid w:val="00177AA8"/>
    <w:rsid w:val="001B4B27"/>
    <w:rsid w:val="0025418C"/>
    <w:rsid w:val="00264F92"/>
    <w:rsid w:val="002911C8"/>
    <w:rsid w:val="002A0B18"/>
    <w:rsid w:val="00300698"/>
    <w:rsid w:val="00301257"/>
    <w:rsid w:val="00306C2A"/>
    <w:rsid w:val="00323AAA"/>
    <w:rsid w:val="00361AFB"/>
    <w:rsid w:val="003626D2"/>
    <w:rsid w:val="00374E86"/>
    <w:rsid w:val="00375877"/>
    <w:rsid w:val="00394FA5"/>
    <w:rsid w:val="003F5303"/>
    <w:rsid w:val="0041118B"/>
    <w:rsid w:val="004D6619"/>
    <w:rsid w:val="00557584"/>
    <w:rsid w:val="00580C51"/>
    <w:rsid w:val="005C0355"/>
    <w:rsid w:val="005C5D33"/>
    <w:rsid w:val="0060506E"/>
    <w:rsid w:val="006962EF"/>
    <w:rsid w:val="006E2432"/>
    <w:rsid w:val="007001D6"/>
    <w:rsid w:val="00723045"/>
    <w:rsid w:val="007434D6"/>
    <w:rsid w:val="00790D50"/>
    <w:rsid w:val="007A2F12"/>
    <w:rsid w:val="007C5B9E"/>
    <w:rsid w:val="007D5AB6"/>
    <w:rsid w:val="008639EB"/>
    <w:rsid w:val="00866CF9"/>
    <w:rsid w:val="008E18D5"/>
    <w:rsid w:val="008E2465"/>
    <w:rsid w:val="0090731C"/>
    <w:rsid w:val="00907793"/>
    <w:rsid w:val="009077DC"/>
    <w:rsid w:val="00942976"/>
    <w:rsid w:val="009548CA"/>
    <w:rsid w:val="009848D4"/>
    <w:rsid w:val="00987217"/>
    <w:rsid w:val="00A07D6A"/>
    <w:rsid w:val="00A84E65"/>
    <w:rsid w:val="00AA1ACB"/>
    <w:rsid w:val="00AA419B"/>
    <w:rsid w:val="00AC26FD"/>
    <w:rsid w:val="00AF0D04"/>
    <w:rsid w:val="00AF1168"/>
    <w:rsid w:val="00B54803"/>
    <w:rsid w:val="00B9515A"/>
    <w:rsid w:val="00B97A1E"/>
    <w:rsid w:val="00BA28BB"/>
    <w:rsid w:val="00BB2B3D"/>
    <w:rsid w:val="00BC249D"/>
    <w:rsid w:val="00C069B4"/>
    <w:rsid w:val="00C302EE"/>
    <w:rsid w:val="00C55F0B"/>
    <w:rsid w:val="00C57C87"/>
    <w:rsid w:val="00CD22BE"/>
    <w:rsid w:val="00D22F30"/>
    <w:rsid w:val="00D3324E"/>
    <w:rsid w:val="00D449BA"/>
    <w:rsid w:val="00D4662D"/>
    <w:rsid w:val="00D720EA"/>
    <w:rsid w:val="00D837B4"/>
    <w:rsid w:val="00D97489"/>
    <w:rsid w:val="00DE7766"/>
    <w:rsid w:val="00E33FCE"/>
    <w:rsid w:val="00E64C2A"/>
    <w:rsid w:val="00E85ACE"/>
    <w:rsid w:val="00EA1376"/>
    <w:rsid w:val="00ED0373"/>
    <w:rsid w:val="00F05790"/>
    <w:rsid w:val="00F510D1"/>
    <w:rsid w:val="00FE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6B0102"/>
  <w15:docId w15:val="{2E1DFAC9-C0D0-4246-A713-64274C5B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FE5E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0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6050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dullahAmrSob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dullahamrsobh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bdullahAmrSobh/Hazel/tree/Vulkan/Hazel/src/Hazel/RH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ullah%20Amr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BAE9E7F1364E0AAC22F0C9CAC34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D228F-E471-4671-AD5C-27583046138E}"/>
      </w:docPartPr>
      <w:docPartBody>
        <w:p w:rsidR="00AB507E" w:rsidRDefault="00BC43D2">
          <w:pPr>
            <w:pStyle w:val="26BAE9E7F1364E0AAC22F0C9CAC349FB"/>
          </w:pPr>
          <w:r>
            <w:t>Summary</w:t>
          </w:r>
        </w:p>
      </w:docPartBody>
    </w:docPart>
    <w:docPart>
      <w:docPartPr>
        <w:name w:val="E4C5E0A636CB4CC088104C7A866E3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1112E-9DE2-4A32-82BD-7E8E00A2D956}"/>
      </w:docPartPr>
      <w:docPartBody>
        <w:p w:rsidR="00AB507E" w:rsidRDefault="00BC43D2">
          <w:pPr>
            <w:pStyle w:val="E4C5E0A636CB4CC088104C7A866E375B"/>
          </w:pPr>
          <w:r>
            <w:t>Computer skills</w:t>
          </w:r>
        </w:p>
      </w:docPartBody>
    </w:docPart>
    <w:docPart>
      <w:docPartPr>
        <w:name w:val="6602E51859B34BAEB3C34E572495E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D9CEC-EBE3-4E01-B1A8-3505F0EA98CD}"/>
      </w:docPartPr>
      <w:docPartBody>
        <w:p w:rsidR="00AB507E" w:rsidRDefault="00BC43D2">
          <w:pPr>
            <w:pStyle w:val="6602E51859B34BAEB3C34E572495ECDF"/>
          </w:pPr>
          <w:r w:rsidRPr="00116379">
            <w:t>Languages</w:t>
          </w:r>
        </w:p>
      </w:docPartBody>
    </w:docPart>
    <w:docPart>
      <w:docPartPr>
        <w:name w:val="17229FF5EB8145DC9A004C3245AD3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024CD-DCA8-4C47-9AE4-FCC794A6E1AC}"/>
      </w:docPartPr>
      <w:docPartBody>
        <w:p w:rsidR="00AB507E" w:rsidRDefault="00BC43D2">
          <w:pPr>
            <w:pStyle w:val="17229FF5EB8145DC9A004C3245AD3F7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3D2"/>
    <w:rsid w:val="004D05C6"/>
    <w:rsid w:val="007E0CB3"/>
    <w:rsid w:val="00AB507E"/>
    <w:rsid w:val="00BC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BAE9E7F1364E0AAC22F0C9CAC349FB">
    <w:name w:val="26BAE9E7F1364E0AAC22F0C9CAC349FB"/>
  </w:style>
  <w:style w:type="paragraph" w:customStyle="1" w:styleId="E4C5E0A636CB4CC088104C7A866E375B">
    <w:name w:val="E4C5E0A636CB4CC088104C7A866E375B"/>
  </w:style>
  <w:style w:type="paragraph" w:customStyle="1" w:styleId="6602E51859B34BAEB3C34E572495ECDF">
    <w:name w:val="6602E51859B34BAEB3C34E572495ECDF"/>
  </w:style>
  <w:style w:type="paragraph" w:customStyle="1" w:styleId="17229FF5EB8145DC9A004C3245AD3F7F">
    <w:name w:val="17229FF5EB8145DC9A004C3245AD3F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75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Abdullah</cp:lastModifiedBy>
  <cp:revision>7</cp:revision>
  <dcterms:created xsi:type="dcterms:W3CDTF">2019-07-29T18:56:00Z</dcterms:created>
  <dcterms:modified xsi:type="dcterms:W3CDTF">2021-05-24T05:59:00Z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